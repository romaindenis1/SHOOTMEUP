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30A1D" w14:textId="2101394F" w:rsidR="007F30AE" w:rsidRPr="000E7483" w:rsidRDefault="008F10CF" w:rsidP="000E7483">
      <w:pPr>
        <w:pStyle w:val="Titre"/>
      </w:pPr>
      <w:r>
        <w:t>P_ShootMeUp</w:t>
      </w:r>
    </w:p>
    <w:p w14:paraId="1C97C697" w14:textId="77777777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264C9F05" wp14:editId="647D413B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D66621" w14:textId="77777777" w:rsidR="008F10CF" w:rsidRDefault="008F10CF" w:rsidP="000E7483">
      <w:pPr>
        <w:spacing w:before="2000"/>
        <w:jc w:val="center"/>
      </w:pPr>
    </w:p>
    <w:p w14:paraId="71D9105D" w14:textId="4C0FD5FE" w:rsidR="007F30AE" w:rsidRPr="000E7483" w:rsidRDefault="008F10CF" w:rsidP="000E7483">
      <w:pPr>
        <w:spacing w:before="2000"/>
        <w:jc w:val="center"/>
      </w:pPr>
      <w:r>
        <w:t>Romain Denis</w:t>
      </w:r>
      <w:r w:rsidR="007F30AE" w:rsidRPr="000E7483">
        <w:t xml:space="preserve"> – </w:t>
      </w:r>
      <w:r>
        <w:t>CID2B</w:t>
      </w:r>
    </w:p>
    <w:p w14:paraId="2F55BC2B" w14:textId="2B6CC76D" w:rsidR="007F30AE" w:rsidRPr="000E7483" w:rsidRDefault="008F10CF" w:rsidP="000E7483">
      <w:pPr>
        <w:jc w:val="center"/>
      </w:pPr>
      <w:r>
        <w:t>Vennes</w:t>
      </w:r>
    </w:p>
    <w:p w14:paraId="0720852E" w14:textId="22E40BBB" w:rsidR="007F30AE" w:rsidRPr="000E7483" w:rsidRDefault="008F10CF" w:rsidP="000E7483">
      <w:pPr>
        <w:jc w:val="center"/>
      </w:pPr>
      <w:r>
        <w:t>28.08.24 – 01.11.24</w:t>
      </w:r>
    </w:p>
    <w:p w14:paraId="05A1FB19" w14:textId="4A9BF596" w:rsidR="007F30AE" w:rsidRPr="000E7483" w:rsidRDefault="008F10CF" w:rsidP="000E7483">
      <w:pPr>
        <w:jc w:val="center"/>
      </w:pPr>
      <w:r>
        <w:t>Antoine Mveng, Aurélie Curchod, Jonathan Melly</w:t>
      </w:r>
    </w:p>
    <w:p w14:paraId="29A9EF6E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775329FF" w14:textId="77777777" w:rsidR="00D64F19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308526316" w:history="1">
        <w:r w:rsidR="00D64F19" w:rsidRPr="004F1B2E">
          <w:rPr>
            <w:rStyle w:val="Lienhypertexte"/>
            <w:noProof/>
          </w:rPr>
          <w:t>1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Spécifications</w:t>
        </w:r>
        <w:r w:rsidR="00D64F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C7F1013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7" w:history="1">
        <w:r w:rsidR="00D64F19" w:rsidRPr="004F1B2E">
          <w:rPr>
            <w:rStyle w:val="Lienhypertexte"/>
            <w:noProof/>
          </w:rPr>
          <w:t>1.1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Titre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41988D3B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8" w:history="1">
        <w:r w:rsidR="00D64F19" w:rsidRPr="004F1B2E">
          <w:rPr>
            <w:rStyle w:val="Lienhypertexte"/>
            <w:noProof/>
          </w:rPr>
          <w:t>1.2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Description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146EF298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9" w:history="1">
        <w:r w:rsidR="00D64F19" w:rsidRPr="004F1B2E">
          <w:rPr>
            <w:rStyle w:val="Lienhypertexte"/>
            <w:noProof/>
          </w:rPr>
          <w:t>1.3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Matériel et logiciels à disposition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7F5D62BE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0" w:history="1">
        <w:r w:rsidR="00D64F19" w:rsidRPr="004F1B2E">
          <w:rPr>
            <w:rStyle w:val="Lienhypertexte"/>
            <w:noProof/>
          </w:rPr>
          <w:t>1.4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Prérequis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3CA215B3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1" w:history="1">
        <w:r w:rsidR="00D64F19" w:rsidRPr="004F1B2E">
          <w:rPr>
            <w:rStyle w:val="Lienhypertexte"/>
            <w:noProof/>
          </w:rPr>
          <w:t>1.5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Cahier des charges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3127457A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2" w:history="1">
        <w:r w:rsidR="00D64F19" w:rsidRPr="004F1B2E">
          <w:rPr>
            <w:rStyle w:val="Lienhypertexte"/>
            <w:noProof/>
          </w:rPr>
          <w:t>1.5.1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Objectifs et portée du projet (objectifs SMART)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4AA11DCE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3" w:history="1">
        <w:r w:rsidR="00D64F19" w:rsidRPr="004F1B2E">
          <w:rPr>
            <w:rStyle w:val="Lienhypertexte"/>
            <w:noProof/>
          </w:rPr>
          <w:t>1.5.2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Caractéristiques des utilisateurs et impacts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2201426D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4" w:history="1">
        <w:r w:rsidR="00D64F19" w:rsidRPr="004F1B2E">
          <w:rPr>
            <w:rStyle w:val="Lienhypertexte"/>
            <w:noProof/>
          </w:rPr>
          <w:t>1.5.3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Fonctionnalités requises (du point de vue de l’utilisateur)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255E1A3A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5" w:history="1">
        <w:r w:rsidR="00D64F19" w:rsidRPr="004F1B2E">
          <w:rPr>
            <w:rStyle w:val="Lienhypertexte"/>
            <w:noProof/>
          </w:rPr>
          <w:t>1.5.4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Contraintes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2620F99D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6" w:history="1">
        <w:r w:rsidR="00D64F19" w:rsidRPr="004F1B2E">
          <w:rPr>
            <w:rStyle w:val="Lienhypertexte"/>
            <w:noProof/>
          </w:rPr>
          <w:t>1.5.5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Travail à réaliser par l'apprenti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5A14CE01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7" w:history="1">
        <w:r w:rsidR="00D64F19" w:rsidRPr="004F1B2E">
          <w:rPr>
            <w:rStyle w:val="Lienhypertexte"/>
            <w:noProof/>
          </w:rPr>
          <w:t>1.5.6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Si le temps le permet …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6B2FF1A0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8" w:history="1">
        <w:r w:rsidR="00D64F19" w:rsidRPr="004F1B2E">
          <w:rPr>
            <w:rStyle w:val="Lienhypertexte"/>
            <w:noProof/>
          </w:rPr>
          <w:t>1.5.7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Méthodes de validation des solutions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29556B3B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9" w:history="1">
        <w:r w:rsidR="00D64F19" w:rsidRPr="004F1B2E">
          <w:rPr>
            <w:rStyle w:val="Lienhypertexte"/>
            <w:noProof/>
          </w:rPr>
          <w:t>1.6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Les points suivants seront évalués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4CFF83AF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0" w:history="1">
        <w:r w:rsidR="00D64F19" w:rsidRPr="004F1B2E">
          <w:rPr>
            <w:rStyle w:val="Lienhypertexte"/>
            <w:noProof/>
          </w:rPr>
          <w:t>1.7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Validation et conditions de réussite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016BB4D5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1" w:history="1">
        <w:r w:rsidR="00D64F19" w:rsidRPr="004F1B2E">
          <w:rPr>
            <w:rStyle w:val="Lienhypertexte"/>
            <w:noProof/>
          </w:rPr>
          <w:t>2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Initiale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1C050435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2" w:history="1">
        <w:r w:rsidR="00D64F19" w:rsidRPr="004F1B2E">
          <w:rPr>
            <w:rStyle w:val="Lienhypertexte"/>
            <w:noProof/>
          </w:rPr>
          <w:t>3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Analyse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077F1AE8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3" w:history="1">
        <w:r w:rsidR="00D64F19" w:rsidRPr="004F1B2E">
          <w:rPr>
            <w:rStyle w:val="Lienhypertexte"/>
            <w:noProof/>
          </w:rPr>
          <w:t>3.1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Opportunités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3237F75C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4" w:history="1">
        <w:r w:rsidR="00D64F19" w:rsidRPr="004F1B2E">
          <w:rPr>
            <w:rStyle w:val="Lienhypertexte"/>
            <w:noProof/>
          </w:rPr>
          <w:t>3.2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Document d’analyse et conception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281941AD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5" w:history="1">
        <w:r w:rsidR="00D64F19" w:rsidRPr="004F1B2E">
          <w:rPr>
            <w:rStyle w:val="Lienhypertexte"/>
            <w:noProof/>
          </w:rPr>
          <w:t>3.3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Conception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6BF96359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6" w:history="1">
        <w:r w:rsidR="00D64F19" w:rsidRPr="004F1B2E">
          <w:rPr>
            <w:rStyle w:val="Lienhypertexte"/>
            <w:noProof/>
          </w:rPr>
          <w:t>3.4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détaillée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59653931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7" w:history="1">
        <w:r w:rsidR="00D64F19" w:rsidRPr="004F1B2E">
          <w:rPr>
            <w:rStyle w:val="Lienhypertexte"/>
            <w:noProof/>
          </w:rPr>
          <w:t>4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1B4FE598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8" w:history="1">
        <w:r w:rsidR="00D64F19" w:rsidRPr="004F1B2E">
          <w:rPr>
            <w:rStyle w:val="Lienhypertexte"/>
            <w:noProof/>
          </w:rPr>
          <w:t>4.1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 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6327B50F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9" w:history="1">
        <w:r w:rsidR="00D64F19" w:rsidRPr="004F1B2E">
          <w:rPr>
            <w:rStyle w:val="Lienhypertexte"/>
            <w:noProof/>
          </w:rPr>
          <w:t>4.2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Modifications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0559ED2D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0" w:history="1">
        <w:r w:rsidR="00D64F19" w:rsidRPr="004F1B2E">
          <w:rPr>
            <w:rStyle w:val="Lienhypertexte"/>
            <w:noProof/>
          </w:rPr>
          <w:t>5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65EC79F6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1" w:history="1">
        <w:r w:rsidR="00D64F19" w:rsidRPr="004F1B2E">
          <w:rPr>
            <w:rStyle w:val="Lienhypertexte"/>
            <w:noProof/>
          </w:rPr>
          <w:t>5.1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3C0FCF6C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2" w:history="1">
        <w:r w:rsidR="00D64F19" w:rsidRPr="004F1B2E">
          <w:rPr>
            <w:rStyle w:val="Lienhypertexte"/>
            <w:noProof/>
          </w:rPr>
          <w:t>6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Conclusion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45954224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3" w:history="1">
        <w:r w:rsidR="00D64F19" w:rsidRPr="004F1B2E">
          <w:rPr>
            <w:rStyle w:val="Lienhypertexte"/>
            <w:noProof/>
          </w:rPr>
          <w:t>6.1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des fonctionnalités demandées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0A174C1A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4" w:history="1">
        <w:r w:rsidR="00D64F19" w:rsidRPr="004F1B2E">
          <w:rPr>
            <w:rStyle w:val="Lienhypertexte"/>
            <w:noProof/>
          </w:rPr>
          <w:t>6.2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 la planification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3ACF3FF0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5" w:history="1">
        <w:r w:rsidR="00D64F19" w:rsidRPr="004F1B2E">
          <w:rPr>
            <w:rStyle w:val="Lienhypertexte"/>
            <w:noProof/>
          </w:rPr>
          <w:t>6.3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personnel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3BD4A065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6" w:history="1">
        <w:r w:rsidR="00D64F19" w:rsidRPr="004F1B2E">
          <w:rPr>
            <w:rStyle w:val="Lienhypertexte"/>
            <w:noProof/>
          </w:rPr>
          <w:t>7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Divers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671A2419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7" w:history="1">
        <w:r w:rsidR="00D64F19" w:rsidRPr="004F1B2E">
          <w:rPr>
            <w:rStyle w:val="Lienhypertexte"/>
            <w:noProof/>
          </w:rPr>
          <w:t>7.1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Journal de travail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70E7B203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8" w:history="1">
        <w:r w:rsidR="00D64F19" w:rsidRPr="004F1B2E">
          <w:rPr>
            <w:rStyle w:val="Lienhypertexte"/>
            <w:noProof/>
          </w:rPr>
          <w:t>7.2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Bibliographie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03A5229E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9" w:history="1">
        <w:r w:rsidR="00D64F19" w:rsidRPr="004F1B2E">
          <w:rPr>
            <w:rStyle w:val="Lienhypertexte"/>
            <w:noProof/>
          </w:rPr>
          <w:t>7.3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Webographie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712DAEE2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50" w:history="1">
        <w:r w:rsidR="00D64F19" w:rsidRPr="004F1B2E">
          <w:rPr>
            <w:rStyle w:val="Lienhypertexte"/>
            <w:noProof/>
          </w:rPr>
          <w:t>8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Annexes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_Toc308526350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009B09BE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56D17864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308526316"/>
      <w:r w:rsidRPr="00932149">
        <w:lastRenderedPageBreak/>
        <w:t>Spécifications</w:t>
      </w:r>
      <w:bookmarkEnd w:id="0"/>
      <w:bookmarkEnd w:id="1"/>
      <w:bookmarkEnd w:id="2"/>
    </w:p>
    <w:p w14:paraId="3D048147" w14:textId="77777777" w:rsidR="008E53F9" w:rsidRPr="008E53F9" w:rsidRDefault="008E53F9" w:rsidP="008E53F9">
      <w:pPr>
        <w:pStyle w:val="Corpsdetexte"/>
      </w:pPr>
    </w:p>
    <w:p w14:paraId="70E043C7" w14:textId="77777777" w:rsidR="00D160DD" w:rsidRDefault="00753A51" w:rsidP="008E53F9">
      <w:pPr>
        <w:pStyle w:val="Titre2"/>
      </w:pPr>
      <w:bookmarkStart w:id="3" w:name="_Toc308526317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669511F7" w14:textId="77777777" w:rsidR="0015167D" w:rsidRPr="0015167D" w:rsidRDefault="0015167D" w:rsidP="0015167D">
      <w:pPr>
        <w:pStyle w:val="Retraitcorpsdetexte"/>
      </w:pPr>
    </w:p>
    <w:p w14:paraId="4BCDA745" w14:textId="649DA7F6" w:rsidR="008F10CF" w:rsidRPr="008F10CF" w:rsidRDefault="008F10CF" w:rsidP="008F10CF">
      <w:pPr>
        <w:pStyle w:val="Retraitcorpsdetexte"/>
        <w:rPr>
          <w:sz w:val="24"/>
          <w:szCs w:val="24"/>
        </w:rPr>
      </w:pPr>
      <w:r w:rsidRPr="008F10CF">
        <w:rPr>
          <w:sz w:val="24"/>
          <w:szCs w:val="24"/>
        </w:rPr>
        <w:t>P_ShootMeUp</w:t>
      </w:r>
    </w:p>
    <w:p w14:paraId="69DB4D4D" w14:textId="77777777" w:rsidR="00753A51" w:rsidRDefault="00902523" w:rsidP="008E53F9">
      <w:pPr>
        <w:pStyle w:val="Titre2"/>
      </w:pPr>
      <w:bookmarkStart w:id="6" w:name="_Toc308526318"/>
      <w:r>
        <w:t>Description</w:t>
      </w:r>
      <w:bookmarkEnd w:id="6"/>
    </w:p>
    <w:p w14:paraId="1D316EB9" w14:textId="77777777" w:rsidR="0015167D" w:rsidRPr="0015167D" w:rsidRDefault="0015167D" w:rsidP="0015167D">
      <w:pPr>
        <w:pStyle w:val="Retraitcorpsdetexte"/>
      </w:pPr>
    </w:p>
    <w:p w14:paraId="7608D80D" w14:textId="7F9EEB34" w:rsidR="0015167D" w:rsidRPr="00A460B7" w:rsidRDefault="00A460B7" w:rsidP="0015167D">
      <w:pPr>
        <w:pStyle w:val="Retraitcorpsdetexte"/>
        <w:rPr>
          <w:sz w:val="24"/>
          <w:szCs w:val="24"/>
        </w:rPr>
      </w:pPr>
      <w:r w:rsidRPr="00A460B7">
        <w:rPr>
          <w:sz w:val="24"/>
          <w:szCs w:val="24"/>
        </w:rPr>
        <w:t>Concevoir un jeu 2D modulaire de tir à la troisième personne et en réaliser une partie.</w:t>
      </w:r>
    </w:p>
    <w:p w14:paraId="4C556C20" w14:textId="77777777" w:rsidR="00753A51" w:rsidRDefault="00902523" w:rsidP="008E53F9">
      <w:pPr>
        <w:pStyle w:val="Titre2"/>
      </w:pPr>
      <w:bookmarkStart w:id="7" w:name="_Toc308526319"/>
      <w:r>
        <w:t>Matériel et logiciels à disposition</w:t>
      </w:r>
      <w:bookmarkEnd w:id="7"/>
    </w:p>
    <w:p w14:paraId="6FC3E75D" w14:textId="1364C560" w:rsidR="00F664DF" w:rsidRPr="00C8697D" w:rsidRDefault="00AC3FA7" w:rsidP="00C8697D">
      <w:pPr>
        <w:pStyle w:val="Retraitcorpsdetexte"/>
        <w:numPr>
          <w:ilvl w:val="0"/>
          <w:numId w:val="49"/>
        </w:numPr>
        <w:rPr>
          <w:sz w:val="24"/>
          <w:szCs w:val="24"/>
        </w:rPr>
      </w:pPr>
      <w:r w:rsidRPr="00C8697D">
        <w:rPr>
          <w:sz w:val="24"/>
          <w:szCs w:val="24"/>
        </w:rPr>
        <w:t>Un PC ETML</w:t>
      </w:r>
    </w:p>
    <w:p w14:paraId="12692905" w14:textId="6540B28A" w:rsidR="00AC3FA7" w:rsidRPr="00C8697D" w:rsidRDefault="003B1694" w:rsidP="00C8697D">
      <w:pPr>
        <w:pStyle w:val="Retraitcorpsdetexte"/>
        <w:numPr>
          <w:ilvl w:val="0"/>
          <w:numId w:val="49"/>
        </w:numPr>
        <w:rPr>
          <w:sz w:val="24"/>
          <w:szCs w:val="24"/>
        </w:rPr>
      </w:pPr>
      <w:r w:rsidRPr="00C8697D">
        <w:rPr>
          <w:sz w:val="24"/>
          <w:szCs w:val="24"/>
        </w:rPr>
        <w:t xml:space="preserve">Accès </w:t>
      </w:r>
      <w:r w:rsidR="00482A0A" w:rsidRPr="00C8697D">
        <w:rPr>
          <w:sz w:val="24"/>
          <w:szCs w:val="24"/>
        </w:rPr>
        <w:t>à</w:t>
      </w:r>
      <w:r w:rsidRPr="00C8697D">
        <w:rPr>
          <w:sz w:val="24"/>
          <w:szCs w:val="24"/>
        </w:rPr>
        <w:t xml:space="preserve"> Internet</w:t>
      </w:r>
    </w:p>
    <w:p w14:paraId="5DC9592E" w14:textId="34DECDAB" w:rsidR="00883619" w:rsidRPr="00C8697D" w:rsidRDefault="00883619" w:rsidP="00C8697D">
      <w:pPr>
        <w:pStyle w:val="Retraitcorpsdetexte"/>
        <w:numPr>
          <w:ilvl w:val="0"/>
          <w:numId w:val="49"/>
        </w:numPr>
        <w:rPr>
          <w:sz w:val="24"/>
          <w:szCs w:val="24"/>
        </w:rPr>
      </w:pPr>
      <w:r w:rsidRPr="00C8697D">
        <w:rPr>
          <w:sz w:val="24"/>
          <w:szCs w:val="24"/>
        </w:rPr>
        <w:t>IceScrum (</w:t>
      </w:r>
      <w:hyperlink r:id="rId9" w:history="1">
        <w:r w:rsidRPr="00C8697D">
          <w:rPr>
            <w:sz w:val="24"/>
            <w:szCs w:val="24"/>
          </w:rPr>
          <w:t>https://etml.icescrum.com</w:t>
        </w:r>
      </w:hyperlink>
      <w:r w:rsidRPr="00C8697D">
        <w:rPr>
          <w:sz w:val="24"/>
          <w:szCs w:val="24"/>
        </w:rPr>
        <w:t>)</w:t>
      </w:r>
    </w:p>
    <w:p w14:paraId="5668873E" w14:textId="1B60D2A1" w:rsidR="00883619" w:rsidRPr="00C8697D" w:rsidRDefault="00C8697D" w:rsidP="00C8697D">
      <w:pPr>
        <w:pStyle w:val="Retraitcorpsdetexte"/>
        <w:numPr>
          <w:ilvl w:val="0"/>
          <w:numId w:val="49"/>
        </w:numPr>
        <w:rPr>
          <w:sz w:val="24"/>
          <w:szCs w:val="24"/>
        </w:rPr>
      </w:pPr>
      <w:r w:rsidRPr="00C8697D">
        <w:rPr>
          <w:sz w:val="24"/>
          <w:szCs w:val="24"/>
        </w:rPr>
        <w:t>Figma (</w:t>
      </w:r>
      <w:r w:rsidRPr="00C8697D">
        <w:rPr>
          <w:sz w:val="24"/>
          <w:szCs w:val="24"/>
        </w:rPr>
        <w:t>https://figma.com</w:t>
      </w:r>
      <w:r w:rsidRPr="00C8697D">
        <w:rPr>
          <w:sz w:val="24"/>
          <w:szCs w:val="24"/>
        </w:rPr>
        <w:t>)</w:t>
      </w:r>
    </w:p>
    <w:p w14:paraId="498FBB4B" w14:textId="77777777" w:rsidR="00753A51" w:rsidRDefault="00753A51" w:rsidP="008E53F9">
      <w:pPr>
        <w:pStyle w:val="Titre2"/>
      </w:pPr>
      <w:bookmarkStart w:id="8" w:name="_Toc308526320"/>
      <w:r>
        <w:t>P</w:t>
      </w:r>
      <w:r w:rsidR="00902523">
        <w:t>rérequis</w:t>
      </w:r>
      <w:bookmarkEnd w:id="8"/>
    </w:p>
    <w:p w14:paraId="2A11044A" w14:textId="77777777" w:rsidR="0015167D" w:rsidRPr="0015167D" w:rsidRDefault="0015167D" w:rsidP="0015167D">
      <w:pPr>
        <w:pStyle w:val="Retraitcorpsdetexte"/>
      </w:pPr>
    </w:p>
    <w:p w14:paraId="63C021D5" w14:textId="44D87D99" w:rsidR="005D3BB1" w:rsidRPr="005D3BB1" w:rsidRDefault="005D3BB1" w:rsidP="005D3BB1">
      <w:pPr>
        <w:pStyle w:val="Retraitcorpsdetexte"/>
        <w:numPr>
          <w:ilvl w:val="0"/>
          <w:numId w:val="49"/>
        </w:numPr>
        <w:rPr>
          <w:sz w:val="24"/>
          <w:szCs w:val="24"/>
        </w:rPr>
      </w:pPr>
      <w:r w:rsidRPr="005D3BB1">
        <w:rPr>
          <w:sz w:val="24"/>
          <w:szCs w:val="24"/>
        </w:rPr>
        <w:t>Modules de programmation de base</w:t>
      </w:r>
    </w:p>
    <w:p w14:paraId="5CDED22D" w14:textId="2865A703" w:rsidR="005D3BB1" w:rsidRPr="005D3BB1" w:rsidRDefault="005D3BB1" w:rsidP="005D3BB1">
      <w:pPr>
        <w:pStyle w:val="Retraitcorpsdetexte"/>
        <w:numPr>
          <w:ilvl w:val="0"/>
          <w:numId w:val="49"/>
        </w:numPr>
        <w:rPr>
          <w:sz w:val="24"/>
          <w:szCs w:val="24"/>
        </w:rPr>
      </w:pPr>
      <w:r w:rsidRPr="005D3BB1">
        <w:rPr>
          <w:sz w:val="24"/>
          <w:szCs w:val="24"/>
        </w:rPr>
        <w:t>Modules de bases de données de base</w:t>
      </w:r>
    </w:p>
    <w:p w14:paraId="6B31F478" w14:textId="2810A40A" w:rsidR="005D3BB1" w:rsidRPr="005D3BB1" w:rsidRDefault="005D3BB1" w:rsidP="005D3BB1">
      <w:pPr>
        <w:pStyle w:val="Retraitcorpsdetexte"/>
        <w:numPr>
          <w:ilvl w:val="0"/>
          <w:numId w:val="49"/>
        </w:numPr>
        <w:rPr>
          <w:sz w:val="24"/>
          <w:szCs w:val="24"/>
        </w:rPr>
      </w:pPr>
      <w:r w:rsidRPr="005D3BB1">
        <w:rPr>
          <w:sz w:val="24"/>
          <w:szCs w:val="24"/>
        </w:rPr>
        <w:t>ICT-320 en cours</w:t>
      </w:r>
    </w:p>
    <w:p w14:paraId="767C7D8D" w14:textId="18F79739" w:rsidR="005D3BB1" w:rsidRPr="005D3BB1" w:rsidRDefault="005D3BB1" w:rsidP="005D3BB1">
      <w:pPr>
        <w:pStyle w:val="Retraitcorpsdetexte"/>
        <w:numPr>
          <w:ilvl w:val="0"/>
          <w:numId w:val="49"/>
        </w:numPr>
        <w:rPr>
          <w:sz w:val="24"/>
          <w:szCs w:val="24"/>
        </w:rPr>
      </w:pPr>
      <w:r w:rsidRPr="005D3BB1">
        <w:rPr>
          <w:sz w:val="24"/>
          <w:szCs w:val="24"/>
        </w:rPr>
        <w:t>ICT-322 en cours</w:t>
      </w:r>
    </w:p>
    <w:p w14:paraId="1080A4C6" w14:textId="4324AFAD" w:rsidR="0015167D" w:rsidRPr="005D3BB1" w:rsidRDefault="005D3BB1" w:rsidP="005D3BB1">
      <w:pPr>
        <w:pStyle w:val="Retraitcorpsdetexte"/>
        <w:numPr>
          <w:ilvl w:val="0"/>
          <w:numId w:val="49"/>
        </w:numPr>
        <w:rPr>
          <w:sz w:val="24"/>
          <w:szCs w:val="24"/>
        </w:rPr>
      </w:pPr>
      <w:r w:rsidRPr="005D3BB1">
        <w:rPr>
          <w:sz w:val="24"/>
          <w:szCs w:val="24"/>
        </w:rPr>
        <w:t>ICT-106 en cours</w:t>
      </w:r>
    </w:p>
    <w:p w14:paraId="323E052A" w14:textId="77777777" w:rsidR="00753A51" w:rsidRDefault="00902523" w:rsidP="008E53F9">
      <w:pPr>
        <w:pStyle w:val="Titre2"/>
      </w:pPr>
      <w:bookmarkStart w:id="9" w:name="_Toc308526321"/>
      <w:r>
        <w:t>Cahier des charges</w:t>
      </w:r>
      <w:bookmarkEnd w:id="9"/>
    </w:p>
    <w:p w14:paraId="1058EFCE" w14:textId="77777777" w:rsidR="00D160DD" w:rsidRDefault="00EE16F0" w:rsidP="00AA4393">
      <w:pPr>
        <w:pStyle w:val="Titre3"/>
      </w:pPr>
      <w:bookmarkStart w:id="10" w:name="_Toc308526322"/>
      <w:r w:rsidRPr="00EE16F0">
        <w:t>Objectifs et portée du projet (objectifs SMART</w:t>
      </w:r>
      <w:r>
        <w:t>)</w:t>
      </w:r>
      <w:bookmarkEnd w:id="10"/>
    </w:p>
    <w:p w14:paraId="3EF4799E" w14:textId="77777777" w:rsidR="00920F4E" w:rsidRDefault="00920F4E" w:rsidP="00920F4E">
      <w:pPr>
        <w:pStyle w:val="Retraitcorpsdetexte3"/>
      </w:pPr>
    </w:p>
    <w:p w14:paraId="43EA7CB0" w14:textId="77777777"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14:paraId="15BE410F" w14:textId="77777777" w:rsidR="0015167D" w:rsidRPr="00920F4E" w:rsidRDefault="0015167D" w:rsidP="00920F4E">
      <w:pPr>
        <w:pStyle w:val="Retraitcorpsdetexte3"/>
      </w:pPr>
    </w:p>
    <w:p w14:paraId="3ED29D1D" w14:textId="77777777" w:rsidR="00753A51" w:rsidRDefault="00542CE3" w:rsidP="006E2CE8">
      <w:pPr>
        <w:pStyle w:val="Titre3"/>
      </w:pPr>
      <w:bookmarkStart w:id="11" w:name="_Toc308526323"/>
      <w:r w:rsidRPr="00EE16F0">
        <w:t xml:space="preserve">Caractéristiques des utilisateurs et </w:t>
      </w:r>
      <w:r>
        <w:t>impacts</w:t>
      </w:r>
      <w:bookmarkEnd w:id="11"/>
    </w:p>
    <w:p w14:paraId="30E23202" w14:textId="77777777" w:rsidR="00F664DF" w:rsidRDefault="00F664DF" w:rsidP="00F664DF">
      <w:pPr>
        <w:pStyle w:val="Retraitcorpsdetexte3"/>
      </w:pPr>
    </w:p>
    <w:p w14:paraId="70A553B6" w14:textId="77777777"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utilisateur-trice(s) type, et les conséquences que cela va avoir sur la conception (couleurs, ergonomie, utilisation, etc.)</w:t>
      </w:r>
    </w:p>
    <w:p w14:paraId="118956EB" w14:textId="77777777" w:rsidR="0015167D" w:rsidRPr="00F664DF" w:rsidRDefault="0015167D" w:rsidP="00F664DF">
      <w:pPr>
        <w:pStyle w:val="Retraitcorpsdetexte3"/>
      </w:pPr>
    </w:p>
    <w:p w14:paraId="5CD83B21" w14:textId="77777777" w:rsidR="00753A51" w:rsidRDefault="00542CE3" w:rsidP="006E2CE8">
      <w:pPr>
        <w:pStyle w:val="Titre3"/>
      </w:pPr>
      <w:bookmarkStart w:id="12" w:name="_Toc308526324"/>
      <w:r w:rsidRPr="00EE16F0">
        <w:t>Fonctionnalités requises (du point de vue de l’utilisateur)</w:t>
      </w:r>
      <w:bookmarkEnd w:id="12"/>
    </w:p>
    <w:p w14:paraId="6E613EF2" w14:textId="77777777" w:rsidR="00F664DF" w:rsidRDefault="00F664DF" w:rsidP="00F664DF">
      <w:pPr>
        <w:pStyle w:val="Retraitcorpsdetexte3"/>
      </w:pPr>
    </w:p>
    <w:p w14:paraId="23B8C194" w14:textId="77777777"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14:paraId="01E70164" w14:textId="77777777" w:rsidR="0015167D" w:rsidRPr="00F664DF" w:rsidRDefault="0015167D" w:rsidP="00F664DF">
      <w:pPr>
        <w:pStyle w:val="Retraitcorpsdetexte3"/>
      </w:pPr>
    </w:p>
    <w:p w14:paraId="162D1CC4" w14:textId="77777777" w:rsidR="00753A51" w:rsidRDefault="00753A51" w:rsidP="00EE55F0">
      <w:pPr>
        <w:pStyle w:val="Titre3"/>
      </w:pPr>
      <w:bookmarkStart w:id="13" w:name="_Toc308526325"/>
      <w:r w:rsidRPr="00EE16F0">
        <w:t>Contraintes</w:t>
      </w:r>
      <w:bookmarkEnd w:id="13"/>
    </w:p>
    <w:p w14:paraId="5BB550F6" w14:textId="77777777" w:rsidR="00F664DF" w:rsidRDefault="00F664DF" w:rsidP="00F664DF">
      <w:pPr>
        <w:pStyle w:val="Retraitcorpsdetexte3"/>
      </w:pPr>
    </w:p>
    <w:p w14:paraId="55EFE254" w14:textId="77777777"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14:paraId="6ECA9F1B" w14:textId="77777777" w:rsidR="0015167D" w:rsidRPr="00F664DF" w:rsidRDefault="0015167D" w:rsidP="00F664DF">
      <w:pPr>
        <w:pStyle w:val="Retraitcorpsdetexte3"/>
      </w:pPr>
    </w:p>
    <w:p w14:paraId="6E46D2E8" w14:textId="77777777" w:rsidR="00753A51" w:rsidRDefault="00753A51" w:rsidP="006E2CE8">
      <w:pPr>
        <w:pStyle w:val="Titre3"/>
      </w:pPr>
      <w:bookmarkStart w:id="14" w:name="_Toc308526326"/>
      <w:r w:rsidRPr="00EE16F0">
        <w:t>Travail à réaliser par l'apprenti</w:t>
      </w:r>
      <w:bookmarkEnd w:id="14"/>
    </w:p>
    <w:p w14:paraId="2E15F11D" w14:textId="77777777" w:rsidR="00F664DF" w:rsidRDefault="00F664DF" w:rsidP="00F664DF">
      <w:pPr>
        <w:pStyle w:val="Retraitcorpsdetexte3"/>
      </w:pPr>
    </w:p>
    <w:p w14:paraId="1ACFAF7E" w14:textId="77777777" w:rsidR="0015167D" w:rsidRDefault="005B27EF" w:rsidP="0015167D">
      <w:pPr>
        <w:pStyle w:val="Informations"/>
      </w:pPr>
      <w:r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14:paraId="2C8C32F7" w14:textId="77777777" w:rsidR="0015167D" w:rsidRPr="00F664DF" w:rsidRDefault="0015167D" w:rsidP="00F664DF">
      <w:pPr>
        <w:pStyle w:val="Retraitcorpsdetexte3"/>
      </w:pPr>
    </w:p>
    <w:p w14:paraId="198BFE6E" w14:textId="77777777" w:rsidR="00753A51" w:rsidRDefault="00753A51" w:rsidP="006E2CE8">
      <w:pPr>
        <w:pStyle w:val="Titre3"/>
      </w:pPr>
      <w:bookmarkStart w:id="15" w:name="_Toc308526327"/>
      <w:r w:rsidRPr="00EE16F0">
        <w:t>Si le temps le permet …</w:t>
      </w:r>
      <w:bookmarkEnd w:id="15"/>
    </w:p>
    <w:p w14:paraId="2AAC8D7E" w14:textId="77777777" w:rsidR="00F664DF" w:rsidRDefault="00F664DF" w:rsidP="00F664DF">
      <w:pPr>
        <w:pStyle w:val="Retraitcorpsdetexte3"/>
      </w:pPr>
    </w:p>
    <w:p w14:paraId="38BCD1D9" w14:textId="77777777" w:rsidR="0015167D" w:rsidRDefault="008E53F9" w:rsidP="0015167D">
      <w:pPr>
        <w:pStyle w:val="Informations"/>
      </w:pPr>
      <w:r>
        <w:t>Objectifs complémentaires</w:t>
      </w:r>
      <w:r w:rsidR="005B27EF">
        <w:t>au cas où le projet n’est pas assez ambitieux dans le temps imparti</w:t>
      </w:r>
      <w:r w:rsidR="0015167D">
        <w:t xml:space="preserve">… </w:t>
      </w:r>
    </w:p>
    <w:p w14:paraId="3ECB38B7" w14:textId="77777777" w:rsidR="0015167D" w:rsidRPr="00F664DF" w:rsidRDefault="0015167D" w:rsidP="00F664DF">
      <w:pPr>
        <w:pStyle w:val="Retraitcorpsdetexte3"/>
      </w:pPr>
    </w:p>
    <w:p w14:paraId="154B97E1" w14:textId="77777777" w:rsidR="00753A51" w:rsidRDefault="00753A51" w:rsidP="006E2CE8">
      <w:pPr>
        <w:pStyle w:val="Titre3"/>
      </w:pPr>
      <w:bookmarkStart w:id="16" w:name="_Toc308526328"/>
      <w:r w:rsidRPr="00EE16F0">
        <w:t>Méthodes de validation des solutions</w:t>
      </w:r>
      <w:bookmarkEnd w:id="16"/>
    </w:p>
    <w:p w14:paraId="100E4C96" w14:textId="77777777" w:rsidR="00F664DF" w:rsidRDefault="00F664DF" w:rsidP="00F664DF">
      <w:pPr>
        <w:pStyle w:val="Retraitcorpsdetexte3"/>
      </w:pPr>
    </w:p>
    <w:p w14:paraId="0F9CD2AA" w14:textId="77777777"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14:paraId="0E4A71C4" w14:textId="77777777" w:rsidR="0015167D" w:rsidRPr="00F664DF" w:rsidRDefault="0015167D" w:rsidP="00F664DF">
      <w:pPr>
        <w:pStyle w:val="Retraitcorpsdetexte3"/>
      </w:pPr>
    </w:p>
    <w:p w14:paraId="58FB33E9" w14:textId="77777777" w:rsidR="00753A51" w:rsidRDefault="00902523" w:rsidP="008E53F9">
      <w:pPr>
        <w:pStyle w:val="Titre2"/>
      </w:pPr>
      <w:bookmarkStart w:id="17" w:name="_Toc308526329"/>
      <w:r>
        <w:t>Les points suivants seront évalués</w:t>
      </w:r>
      <w:bookmarkEnd w:id="17"/>
    </w:p>
    <w:p w14:paraId="380344F7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 rapport</w:t>
      </w:r>
    </w:p>
    <w:p w14:paraId="707990F8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14:paraId="02BB60C0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 journal de travail</w:t>
      </w:r>
    </w:p>
    <w:p w14:paraId="697B5387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</w:t>
      </w:r>
      <w:r w:rsidR="00A706B7">
        <w:t xml:space="preserve"> code et le</w:t>
      </w:r>
      <w:r>
        <w:t>s commentaires</w:t>
      </w:r>
    </w:p>
    <w:p w14:paraId="3B406193" w14:textId="77777777" w:rsidR="00F664DF" w:rsidRPr="00F664DF" w:rsidRDefault="00F664DF" w:rsidP="00F664DF">
      <w:pPr>
        <w:pStyle w:val="Retraitcorpsdetexte"/>
        <w:numPr>
          <w:ilvl w:val="0"/>
          <w:numId w:val="14"/>
        </w:numPr>
      </w:pPr>
      <w:r>
        <w:t>Les documentations de mise en œuvre et d’utilisation</w:t>
      </w:r>
    </w:p>
    <w:p w14:paraId="2FEC14BA" w14:textId="77777777" w:rsidR="00753A51" w:rsidRDefault="00902523" w:rsidP="008E53F9">
      <w:pPr>
        <w:pStyle w:val="Titre2"/>
      </w:pPr>
      <w:bookmarkStart w:id="18" w:name="_Toc308526330"/>
      <w:r>
        <w:t>Validation et conditions de réussite</w:t>
      </w:r>
      <w:bookmarkEnd w:id="18"/>
    </w:p>
    <w:p w14:paraId="0EE3F29F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Compréhension du travail</w:t>
      </w:r>
    </w:p>
    <w:p w14:paraId="59DF8970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Possibilité de transmettre le travail à une personne extérieure pour le terminer, le corriger ou le compléter</w:t>
      </w:r>
    </w:p>
    <w:p w14:paraId="6FA8790F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Etat de fonctionnement du produit livré</w:t>
      </w:r>
    </w:p>
    <w:p w14:paraId="2D391974" w14:textId="77777777" w:rsidR="007F30AE" w:rsidRPr="007F30AE" w:rsidRDefault="007F30AE" w:rsidP="008E53F9">
      <w:pPr>
        <w:pStyle w:val="Titre1"/>
      </w:pPr>
      <w:bookmarkStart w:id="19" w:name="_Toc308526331"/>
      <w:r w:rsidRPr="007F30AE">
        <w:t>Planification</w:t>
      </w:r>
      <w:bookmarkEnd w:id="4"/>
      <w:bookmarkEnd w:id="5"/>
      <w:r w:rsidR="008E53F9">
        <w:t xml:space="preserve"> Initiale</w:t>
      </w:r>
      <w:bookmarkEnd w:id="19"/>
    </w:p>
    <w:p w14:paraId="02924B4A" w14:textId="77777777" w:rsidR="007F30AE" w:rsidRPr="00D160DD" w:rsidRDefault="00ED6F41" w:rsidP="0015167D">
      <w:pPr>
        <w:pStyle w:val="Informations"/>
        <w:numPr>
          <w:ilvl w:val="5"/>
          <w:numId w:val="26"/>
        </w:numPr>
      </w:pPr>
      <w:r w:rsidRPr="00D160DD">
        <w:t>Ce paragraphe présente le p</w:t>
      </w:r>
      <w:r w:rsidR="007F30AE" w:rsidRPr="00D160DD">
        <w:t>lanning d'origine (</w:t>
      </w:r>
      <w:r w:rsidR="00505421" w:rsidRPr="00D160DD">
        <w:t xml:space="preserve">date de début, date de fin, vacances et congés, </w:t>
      </w:r>
      <w:r w:rsidR="00183417" w:rsidRPr="00D160DD">
        <w:t xml:space="preserve">liste hiérarchique des tâches ou </w:t>
      </w:r>
      <w:r w:rsidR="007F30AE" w:rsidRPr="00D160DD">
        <w:t>GANTT</w:t>
      </w:r>
      <w:r w:rsidR="00505421" w:rsidRPr="00D160DD">
        <w:t>, jalons, durée totale</w:t>
      </w:r>
      <w:r w:rsidR="007F30AE" w:rsidRPr="00D160DD">
        <w:t>)</w:t>
      </w:r>
    </w:p>
    <w:p w14:paraId="415F08AF" w14:textId="77777777" w:rsidR="007F30AE" w:rsidRPr="00D160DD" w:rsidRDefault="007F30AE" w:rsidP="0015167D">
      <w:pPr>
        <w:pStyle w:val="Informations"/>
        <w:numPr>
          <w:ilvl w:val="5"/>
          <w:numId w:val="26"/>
        </w:numPr>
      </w:pPr>
      <w:r w:rsidRPr="00D160DD">
        <w:t xml:space="preserve">Toutes les mises à jour subies par le planning </w:t>
      </w:r>
      <w:r w:rsidR="00ED6F41" w:rsidRPr="00D160DD">
        <w:t xml:space="preserve">sont à reporter </w:t>
      </w:r>
      <w:r w:rsidRPr="00D160DD">
        <w:t>(avec date de mise à jour)</w:t>
      </w:r>
      <w:r w:rsidR="00E81328" w:rsidRPr="00D160DD">
        <w:t xml:space="preserve"> et peuvent déboucher sur plusieurs versions de plannings.</w:t>
      </w:r>
    </w:p>
    <w:p w14:paraId="75DD0142" w14:textId="77777777" w:rsidR="007F30AE" w:rsidRPr="007F30AE" w:rsidRDefault="007F30AE" w:rsidP="008E53F9">
      <w:pPr>
        <w:pStyle w:val="Titre1"/>
      </w:pPr>
      <w:bookmarkStart w:id="20" w:name="_Toc532179957"/>
      <w:bookmarkStart w:id="21" w:name="_Toc165969641"/>
      <w:bookmarkStart w:id="22" w:name="_Toc308526332"/>
      <w:r w:rsidRPr="007F30AE">
        <w:t>Analyse</w:t>
      </w:r>
      <w:bookmarkEnd w:id="20"/>
      <w:bookmarkEnd w:id="21"/>
      <w:bookmarkEnd w:id="22"/>
    </w:p>
    <w:p w14:paraId="3A863019" w14:textId="77777777" w:rsidR="007F30AE" w:rsidRPr="007F30AE" w:rsidRDefault="00902523" w:rsidP="008E53F9">
      <w:pPr>
        <w:pStyle w:val="Titre2"/>
      </w:pPr>
      <w:bookmarkStart w:id="23" w:name="_Toc308526333"/>
      <w:r>
        <w:t>Opportunités</w:t>
      </w:r>
      <w:bookmarkEnd w:id="23"/>
    </w:p>
    <w:p w14:paraId="48EFF0F2" w14:textId="77777777" w:rsidR="0037071E" w:rsidRDefault="00ED6F41" w:rsidP="0015167D">
      <w:pPr>
        <w:pStyle w:val="Informations"/>
        <w:numPr>
          <w:ilvl w:val="5"/>
          <w:numId w:val="16"/>
        </w:numPr>
      </w:pPr>
      <w:r w:rsidRPr="0037071E">
        <w:t>Ce paragraphe énumère la l</w:t>
      </w:r>
      <w:r w:rsidR="007F30AE" w:rsidRPr="0037071E">
        <w:t xml:space="preserve">iste des difficultés potentielles de tout </w:t>
      </w:r>
      <w:r w:rsidR="0037071E" w:rsidRPr="0037071E">
        <w:t>ordre :</w:t>
      </w:r>
    </w:p>
    <w:p w14:paraId="37FB40CB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des </w:t>
      </w:r>
      <w:r w:rsidR="007F30AE" w:rsidRPr="0037071E">
        <w:t>compétences</w:t>
      </w:r>
      <w:r w:rsidRPr="0037071E">
        <w:t xml:space="preserve"> à acquérir</w:t>
      </w:r>
      <w:r w:rsidR="00E015B8" w:rsidRPr="0037071E">
        <w:t xml:space="preserve"> ou approfondir</w:t>
      </w:r>
    </w:p>
    <w:p w14:paraId="3CF16D29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du </w:t>
      </w:r>
      <w:r w:rsidR="007F30AE" w:rsidRPr="0037071E">
        <w:t>matériel</w:t>
      </w:r>
      <w:r w:rsidRPr="0037071E">
        <w:t xml:space="preserve"> à exploiter</w:t>
      </w:r>
    </w:p>
    <w:p w14:paraId="14F58754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>Recherche d’</w:t>
      </w:r>
      <w:r w:rsidR="007F30AE" w:rsidRPr="0037071E">
        <w:t>information</w:t>
      </w:r>
      <w:r w:rsidR="00A3107E" w:rsidRPr="0037071E">
        <w:t>s</w:t>
      </w:r>
      <w:r w:rsidRPr="0037071E">
        <w:t xml:space="preserve"> particulières</w:t>
      </w:r>
    </w:p>
    <w:p w14:paraId="2A55554B" w14:textId="77777777" w:rsidR="00E015B8" w:rsidRPr="0037071E" w:rsidRDefault="00E015B8" w:rsidP="0015167D">
      <w:pPr>
        <w:pStyle w:val="Informations"/>
        <w:numPr>
          <w:ilvl w:val="6"/>
          <w:numId w:val="16"/>
        </w:numPr>
      </w:pPr>
      <w:r w:rsidRPr="0037071E">
        <w:t>Gestion du travail en équipe &amp; collaboration</w:t>
      </w:r>
    </w:p>
    <w:p w14:paraId="26B5E56E" w14:textId="77777777" w:rsidR="007F30AE" w:rsidRPr="0037071E" w:rsidRDefault="00ED6F41" w:rsidP="0015167D">
      <w:pPr>
        <w:pStyle w:val="Informations"/>
        <w:numPr>
          <w:ilvl w:val="5"/>
          <w:numId w:val="16"/>
        </w:numPr>
      </w:pPr>
      <w:r w:rsidRPr="0037071E">
        <w:t>Ainsi que les s</w:t>
      </w:r>
      <w:r w:rsidR="007F30AE" w:rsidRPr="0037071E">
        <w:t>olutions possibles</w:t>
      </w:r>
    </w:p>
    <w:p w14:paraId="2B2F75DE" w14:textId="77777777" w:rsidR="005328B0" w:rsidRPr="00742484" w:rsidRDefault="005328B0" w:rsidP="00742484">
      <w:pPr>
        <w:pStyle w:val="Informations"/>
        <w:numPr>
          <w:ilvl w:val="5"/>
          <w:numId w:val="43"/>
        </w:numPr>
      </w:pPr>
      <w:r w:rsidRPr="00742484">
        <w:t>Si les spécifications de départ ne laissent pas de doutes sur la manière de réaliser un projet, ce chapitre ne fera que renvoyer le lecteur aux spécifications.</w:t>
      </w:r>
    </w:p>
    <w:p w14:paraId="56C9955F" w14:textId="77777777" w:rsidR="007F30AE" w:rsidRPr="007F30AE" w:rsidRDefault="007F30AE" w:rsidP="008E53F9">
      <w:pPr>
        <w:pStyle w:val="Titre2"/>
      </w:pPr>
      <w:bookmarkStart w:id="24" w:name="_Toc532179959"/>
      <w:bookmarkStart w:id="25" w:name="_Toc165969643"/>
      <w:bookmarkStart w:id="26" w:name="_Toc308526334"/>
      <w:r w:rsidRPr="007F30AE">
        <w:t>Document d’analyse</w:t>
      </w:r>
      <w:bookmarkEnd w:id="24"/>
      <w:bookmarkEnd w:id="25"/>
      <w:r w:rsidR="005328B0">
        <w:t xml:space="preserve"> et conception</w:t>
      </w:r>
      <w:bookmarkEnd w:id="26"/>
    </w:p>
    <w:p w14:paraId="0E74418B" w14:textId="77777777" w:rsidR="0037071E" w:rsidRPr="0037071E" w:rsidRDefault="00ED6F41" w:rsidP="0015167D">
      <w:pPr>
        <w:pStyle w:val="Informations"/>
        <w:numPr>
          <w:ilvl w:val="5"/>
          <w:numId w:val="17"/>
        </w:numPr>
      </w:pPr>
      <w:r w:rsidRPr="0037071E">
        <w:t xml:space="preserve">Ce paragraphe </w:t>
      </w:r>
      <w:r w:rsidR="007F30AE" w:rsidRPr="0037071E">
        <w:t>décrit le fonctionnement de manière détaillée.</w:t>
      </w:r>
    </w:p>
    <w:p w14:paraId="1D0337C8" w14:textId="77777777" w:rsidR="0037071E" w:rsidRDefault="007F30AE" w:rsidP="0015167D">
      <w:pPr>
        <w:pStyle w:val="Informations"/>
        <w:numPr>
          <w:ilvl w:val="6"/>
          <w:numId w:val="17"/>
        </w:numPr>
      </w:pPr>
      <w:r w:rsidRPr="0037071E">
        <w:t>Autant que possible de manière graphique</w:t>
      </w:r>
      <w:r w:rsidR="007211A1">
        <w:t>, imagée, tableaux, etc.</w:t>
      </w:r>
    </w:p>
    <w:p w14:paraId="1F7FB5AC" w14:textId="77777777" w:rsidR="007F30AE" w:rsidRDefault="007F30AE" w:rsidP="0015167D">
      <w:pPr>
        <w:pStyle w:val="Informations"/>
        <w:numPr>
          <w:ilvl w:val="6"/>
          <w:numId w:val="17"/>
        </w:numPr>
      </w:pPr>
      <w:r w:rsidRPr="0037071E">
        <w:t>Tous les cas particuliers devraient y être spécifiés</w:t>
      </w:r>
      <w:r w:rsidR="00B147A7" w:rsidRPr="0037071E">
        <w:t>…</w:t>
      </w:r>
    </w:p>
    <w:p w14:paraId="01693BF0" w14:textId="77777777" w:rsidR="0037071E" w:rsidRPr="0037071E" w:rsidRDefault="00552D07" w:rsidP="0015167D">
      <w:pPr>
        <w:pStyle w:val="Informations"/>
        <w:numPr>
          <w:ilvl w:val="5"/>
          <w:numId w:val="17"/>
        </w:numPr>
      </w:pPr>
      <w:r>
        <w:t>Il s’agit d’y présenter le</w:t>
      </w:r>
      <w:r w:rsidR="0037071E">
        <w:t>s fonctionnalités à développer :</w:t>
      </w:r>
    </w:p>
    <w:p w14:paraId="3D2D1F5C" w14:textId="77777777"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Découpage en étapes, en modules, en fonctionnalités, etc.</w:t>
      </w:r>
    </w:p>
    <w:p w14:paraId="0718D69B" w14:textId="77777777"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Formulaires, interfaces graphiques, pages web, etc.</w:t>
      </w:r>
    </w:p>
    <w:p w14:paraId="5EEDB081" w14:textId="77777777" w:rsidR="00552D07" w:rsidRDefault="00552D07" w:rsidP="0015167D">
      <w:pPr>
        <w:pStyle w:val="Informations"/>
        <w:numPr>
          <w:ilvl w:val="6"/>
          <w:numId w:val="17"/>
        </w:numPr>
      </w:pPr>
      <w:r w:rsidRPr="0037071E">
        <w:t xml:space="preserve">Schémas de navigation, schémas événementiels, structogramme, </w:t>
      </w:r>
      <w:r w:rsidR="008E53F9" w:rsidRPr="0037071E">
        <w:t>pseudocode</w:t>
      </w:r>
      <w:r w:rsidRPr="0037071E">
        <w:t>, etc.</w:t>
      </w:r>
    </w:p>
    <w:p w14:paraId="5F99278B" w14:textId="77777777" w:rsidR="0037071E" w:rsidRDefault="007F30AE" w:rsidP="0015167D">
      <w:pPr>
        <w:pStyle w:val="Informations"/>
        <w:numPr>
          <w:ilvl w:val="5"/>
          <w:numId w:val="17"/>
        </w:numPr>
      </w:pPr>
      <w:r w:rsidRPr="0037071E">
        <w:lastRenderedPageBreak/>
        <w:t>Si le pr</w:t>
      </w:r>
      <w:r w:rsidR="00310160" w:rsidRPr="0037071E">
        <w:t xml:space="preserve">ojet inclut une base </w:t>
      </w:r>
      <w:r w:rsidR="0037071E" w:rsidRPr="0037071E">
        <w:t>de données :</w:t>
      </w:r>
    </w:p>
    <w:p w14:paraId="118EE1CE" w14:textId="77777777" w:rsidR="0037071E" w:rsidRPr="0037071E" w:rsidRDefault="0037071E" w:rsidP="0015167D">
      <w:pPr>
        <w:pStyle w:val="Informations"/>
        <w:numPr>
          <w:ilvl w:val="6"/>
          <w:numId w:val="17"/>
        </w:numPr>
      </w:pPr>
      <w:r w:rsidRPr="00C33C51">
        <w:t>Dictionnaire</w:t>
      </w:r>
      <w:r w:rsidRPr="0037071E">
        <w:t xml:space="preserve"> des données</w:t>
      </w:r>
    </w:p>
    <w:p w14:paraId="31795B4D" w14:textId="77777777" w:rsidR="0037071E" w:rsidRDefault="0037071E" w:rsidP="0015167D">
      <w:pPr>
        <w:pStyle w:val="Informations"/>
        <w:numPr>
          <w:ilvl w:val="6"/>
          <w:numId w:val="17"/>
        </w:numPr>
      </w:pPr>
      <w:r w:rsidRPr="0037071E">
        <w:t>Modèle conceptuel des données, modèles logique des données.</w:t>
      </w:r>
    </w:p>
    <w:p w14:paraId="17B06D0C" w14:textId="77777777" w:rsidR="004206A2" w:rsidRPr="007F30AE" w:rsidRDefault="004206A2" w:rsidP="008E53F9">
      <w:pPr>
        <w:pStyle w:val="Titre2"/>
      </w:pPr>
      <w:bookmarkStart w:id="27" w:name="_Toc532179967"/>
      <w:bookmarkStart w:id="28" w:name="_Toc165969651"/>
      <w:bookmarkStart w:id="29" w:name="_Toc308526335"/>
      <w:r w:rsidRPr="007F30AE">
        <w:t>Conception des tests</w:t>
      </w:r>
      <w:bookmarkEnd w:id="27"/>
      <w:bookmarkEnd w:id="28"/>
      <w:bookmarkEnd w:id="29"/>
    </w:p>
    <w:p w14:paraId="66541131" w14:textId="77777777" w:rsidR="000A7B4A" w:rsidRPr="000A7B4A" w:rsidRDefault="004206A2" w:rsidP="0015167D">
      <w:pPr>
        <w:pStyle w:val="Informations"/>
        <w:numPr>
          <w:ilvl w:val="5"/>
          <w:numId w:val="18"/>
        </w:numPr>
      </w:pPr>
      <w:r w:rsidRPr="000A7B4A">
        <w:t xml:space="preserve">Ce paragraphe permet de spécifier la stratégie de </w:t>
      </w:r>
      <w:r w:rsidR="000A7B4A" w:rsidRPr="000A7B4A">
        <w:t>test </w:t>
      </w:r>
      <w:r w:rsidR="00645760">
        <w:t xml:space="preserve">qui sera menée au point </w:t>
      </w:r>
      <w:r w:rsidR="00A65F0B">
        <w:fldChar w:fldCharType="begin"/>
      </w:r>
      <w:r w:rsidR="00645760">
        <w:instrText xml:space="preserve"> REF _Ref308525868 \r \h </w:instrText>
      </w:r>
      <w:r w:rsidR="00A65F0B">
        <w:fldChar w:fldCharType="separate"/>
      </w:r>
      <w:r w:rsidR="008F10CF">
        <w:t>5.1</w:t>
      </w:r>
      <w:r w:rsidR="00A65F0B">
        <w:fldChar w:fldCharType="end"/>
      </w:r>
    </w:p>
    <w:p w14:paraId="4224689B" w14:textId="77777777" w:rsidR="004206A2" w:rsidRPr="00920F4E" w:rsidRDefault="004206A2" w:rsidP="0015167D">
      <w:pPr>
        <w:pStyle w:val="Informations"/>
        <w:numPr>
          <w:ilvl w:val="5"/>
          <w:numId w:val="18"/>
        </w:numPr>
      </w:pPr>
      <w:r w:rsidRPr="00920F4E">
        <w:t>Qui, quand, avec quelles données, dans quel ordre, etc.</w:t>
      </w:r>
    </w:p>
    <w:p w14:paraId="09CDDA0E" w14:textId="77777777" w:rsidR="00505421" w:rsidRPr="007F30AE" w:rsidRDefault="008E53F9" w:rsidP="008E53F9">
      <w:pPr>
        <w:pStyle w:val="Titre2"/>
      </w:pPr>
      <w:bookmarkStart w:id="30" w:name="_Toc308526336"/>
      <w:bookmarkStart w:id="31" w:name="_Toc532179961"/>
      <w:r>
        <w:t>Planification</w:t>
      </w:r>
      <w:r w:rsidR="00505421">
        <w:t xml:space="preserve"> détaillé</w:t>
      </w:r>
      <w:r>
        <w:t>e</w:t>
      </w:r>
      <w:bookmarkEnd w:id="30"/>
    </w:p>
    <w:p w14:paraId="3932F319" w14:textId="77777777" w:rsidR="00505421" w:rsidRDefault="00505421" w:rsidP="0015167D">
      <w:pPr>
        <w:pStyle w:val="Informations"/>
        <w:numPr>
          <w:ilvl w:val="5"/>
          <w:numId w:val="19"/>
        </w:numPr>
      </w:pPr>
      <w:r w:rsidRPr="00920F4E">
        <w:t>A ce stade, après l’analyse complète du projet, un planning détaillé et complet (avec tâches, sous-tâches, dépendances, durée</w:t>
      </w:r>
      <w:r w:rsidR="00B64C66" w:rsidRPr="00920F4E">
        <w:t>, …) peut être finalisé.</w:t>
      </w:r>
    </w:p>
    <w:p w14:paraId="72A4DFC5" w14:textId="77777777" w:rsidR="00111811" w:rsidRPr="00920F4E" w:rsidRDefault="00111811" w:rsidP="0015167D">
      <w:pPr>
        <w:pStyle w:val="Informations"/>
        <w:numPr>
          <w:ilvl w:val="5"/>
          <w:numId w:val="19"/>
        </w:numPr>
      </w:pPr>
      <w:r>
        <w:t>Le planning détaillé doit s’inscrire dans le planning initial.</w:t>
      </w:r>
      <w:r w:rsidR="007211A1">
        <w:t xml:space="preserve"> Il faut que l’on puisse situer cette planification détaillée par rapport à la planification initiale.</w:t>
      </w:r>
    </w:p>
    <w:p w14:paraId="3A2972AA" w14:textId="77777777" w:rsidR="007F30AE" w:rsidRPr="007F30AE" w:rsidRDefault="007F30AE" w:rsidP="008E53F9">
      <w:pPr>
        <w:pStyle w:val="Titre1"/>
      </w:pPr>
      <w:bookmarkStart w:id="32" w:name="_Toc532179964"/>
      <w:bookmarkStart w:id="33" w:name="_Toc165969648"/>
      <w:bookmarkStart w:id="34" w:name="_Toc308526337"/>
      <w:bookmarkEnd w:id="31"/>
      <w:r w:rsidRPr="007F30AE">
        <w:t>Réalisation</w:t>
      </w:r>
      <w:bookmarkEnd w:id="32"/>
      <w:bookmarkEnd w:id="33"/>
      <w:bookmarkEnd w:id="34"/>
    </w:p>
    <w:p w14:paraId="6320C563" w14:textId="77777777" w:rsidR="007F30AE" w:rsidRPr="007F30AE" w:rsidRDefault="007F30AE" w:rsidP="008E53F9">
      <w:pPr>
        <w:pStyle w:val="Titre2"/>
      </w:pPr>
      <w:bookmarkStart w:id="35" w:name="_Toc532179965"/>
      <w:bookmarkStart w:id="36" w:name="_Toc165969649"/>
      <w:bookmarkStart w:id="37" w:name="_Toc308526338"/>
      <w:r w:rsidRPr="007F30AE">
        <w:t>Dossier de Réalisation</w:t>
      </w:r>
      <w:bookmarkEnd w:id="35"/>
      <w:bookmarkEnd w:id="36"/>
      <w:bookmarkEnd w:id="37"/>
    </w:p>
    <w:p w14:paraId="7B415ACD" w14:textId="77777777" w:rsidR="00B147A7" w:rsidRPr="00920F4E" w:rsidRDefault="00B147A7" w:rsidP="0015167D">
      <w:pPr>
        <w:pStyle w:val="Informations"/>
        <w:numPr>
          <w:ilvl w:val="5"/>
          <w:numId w:val="20"/>
        </w:numPr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154563A2" w14:textId="77777777" w:rsidR="00920F4E" w:rsidRPr="00920F4E" w:rsidRDefault="007F30AE" w:rsidP="0015167D">
      <w:pPr>
        <w:pStyle w:val="Informations"/>
        <w:numPr>
          <w:ilvl w:val="5"/>
          <w:numId w:val="20"/>
        </w:numPr>
      </w:pPr>
      <w:r w:rsidRPr="00920F4E">
        <w:t xml:space="preserve">Pour chaque </w:t>
      </w:r>
      <w:r w:rsidR="00B147A7" w:rsidRPr="00920F4E">
        <w:t xml:space="preserve">étape, il faut décrire sa mise en </w:t>
      </w:r>
      <w:r w:rsidR="008E53F9" w:rsidRPr="00920F4E">
        <w:t>œuvre. Typiquement</w:t>
      </w:r>
      <w:r w:rsidR="00920F4E" w:rsidRPr="00920F4E">
        <w:t> :</w:t>
      </w:r>
    </w:p>
    <w:p w14:paraId="220C0CC1" w14:textId="77777777" w:rsidR="00920F4E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>Versions des outils logiciels utilisés (OS, applications, pilotes, librairies, etc.)</w:t>
      </w:r>
    </w:p>
    <w:p w14:paraId="435205DB" w14:textId="77777777" w:rsidR="00920F4E" w:rsidRPr="00920F4E" w:rsidRDefault="007F30AE" w:rsidP="0015167D">
      <w:pPr>
        <w:pStyle w:val="Informations"/>
        <w:numPr>
          <w:ilvl w:val="6"/>
          <w:numId w:val="20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3CB76FCF" w14:textId="77777777" w:rsidR="00552D07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 xml:space="preserve">Code source </w:t>
      </w:r>
      <w:r w:rsidR="00111811">
        <w:t xml:space="preserve">commenté </w:t>
      </w:r>
      <w:r w:rsidRPr="00920F4E">
        <w:t xml:space="preserve">des </w:t>
      </w:r>
      <w:r w:rsidR="008E53F9" w:rsidRPr="00920F4E">
        <w:t>éléments logiciels</w:t>
      </w:r>
      <w:r w:rsidRPr="00920F4E">
        <w:t xml:space="preserve"> développés.</w:t>
      </w:r>
    </w:p>
    <w:p w14:paraId="64493C74" w14:textId="77777777" w:rsidR="00920F4E" w:rsidRPr="00920F4E" w:rsidRDefault="00552D07" w:rsidP="0015167D">
      <w:pPr>
        <w:pStyle w:val="Informations"/>
        <w:numPr>
          <w:ilvl w:val="6"/>
          <w:numId w:val="20"/>
        </w:numPr>
      </w:pPr>
      <w:r w:rsidRPr="00920F4E">
        <w:t>Modèle physique d’une base de données.</w:t>
      </w:r>
    </w:p>
    <w:p w14:paraId="68A10954" w14:textId="77777777" w:rsidR="00E81328" w:rsidRPr="00920F4E" w:rsidRDefault="00AB1CA6" w:rsidP="0015167D">
      <w:pPr>
        <w:pStyle w:val="Informations"/>
        <w:numPr>
          <w:ilvl w:val="6"/>
          <w:numId w:val="20"/>
        </w:numPr>
      </w:pPr>
      <w:r w:rsidRPr="00920F4E">
        <w:t>Arborescences des documents produits</w:t>
      </w:r>
      <w:r w:rsidR="00552D07" w:rsidRPr="00920F4E">
        <w:t>.</w:t>
      </w:r>
    </w:p>
    <w:p w14:paraId="04EFB788" w14:textId="77777777" w:rsidR="00552D07" w:rsidRPr="00920F4E" w:rsidRDefault="00552D07" w:rsidP="0015167D">
      <w:pPr>
        <w:pStyle w:val="Informations"/>
        <w:numPr>
          <w:ilvl w:val="5"/>
          <w:numId w:val="20"/>
        </w:numPr>
      </w:pPr>
      <w:r w:rsidRPr="00920F4E">
        <w:t>Il faut décrire le parcours de réalisation e</w:t>
      </w:r>
      <w:r w:rsidR="00A3107E" w:rsidRPr="00920F4E">
        <w:t>t</w:t>
      </w:r>
      <w:r w:rsidRPr="00920F4E">
        <w:t xml:space="preserve"> justifi</w:t>
      </w:r>
      <w:r w:rsidR="00A3107E" w:rsidRPr="00920F4E">
        <w:t>er</w:t>
      </w:r>
      <w:r w:rsidRPr="00920F4E">
        <w:t xml:space="preserve"> les choix. </w:t>
      </w:r>
    </w:p>
    <w:p w14:paraId="7B6091FA" w14:textId="77777777" w:rsidR="00505421" w:rsidRPr="007F30AE" w:rsidRDefault="00505421" w:rsidP="008E53F9">
      <w:pPr>
        <w:pStyle w:val="Titre2"/>
      </w:pPr>
      <w:bookmarkStart w:id="38" w:name="_Toc532179960"/>
      <w:bookmarkStart w:id="39" w:name="_Toc165969644"/>
      <w:bookmarkStart w:id="40" w:name="_Toc308526339"/>
      <w:r w:rsidRPr="007F30AE">
        <w:t>Modifications</w:t>
      </w:r>
      <w:bookmarkEnd w:id="38"/>
      <w:bookmarkEnd w:id="39"/>
      <w:bookmarkEnd w:id="40"/>
    </w:p>
    <w:p w14:paraId="42CD1F27" w14:textId="77777777" w:rsidR="00920F4E" w:rsidRPr="00920F4E" w:rsidRDefault="00505421" w:rsidP="0015167D">
      <w:pPr>
        <w:pStyle w:val="Informations"/>
        <w:numPr>
          <w:ilvl w:val="5"/>
          <w:numId w:val="21"/>
        </w:numPr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14:paraId="5230F468" w14:textId="77777777" w:rsidR="00505421" w:rsidRPr="00920F4E" w:rsidRDefault="00505421" w:rsidP="0015167D">
      <w:pPr>
        <w:pStyle w:val="Informations"/>
        <w:numPr>
          <w:ilvl w:val="5"/>
          <w:numId w:val="21"/>
        </w:numPr>
      </w:pPr>
      <w:r>
        <w:t>Date, raison, description, etc.</w:t>
      </w:r>
    </w:p>
    <w:p w14:paraId="3B1D206F" w14:textId="77777777" w:rsidR="007F30AE" w:rsidRPr="007F30AE" w:rsidRDefault="007F30AE" w:rsidP="008E53F9">
      <w:pPr>
        <w:pStyle w:val="Titre1"/>
      </w:pPr>
      <w:bookmarkStart w:id="41" w:name="_Toc532179966"/>
      <w:bookmarkStart w:id="42" w:name="_Toc165969650"/>
      <w:bookmarkStart w:id="43" w:name="_Toc308526340"/>
      <w:r w:rsidRPr="007F30AE">
        <w:t>Tests</w:t>
      </w:r>
      <w:bookmarkEnd w:id="41"/>
      <w:bookmarkEnd w:id="42"/>
      <w:bookmarkEnd w:id="43"/>
    </w:p>
    <w:p w14:paraId="67721651" w14:textId="77777777" w:rsidR="007F30AE" w:rsidRPr="007F30AE" w:rsidRDefault="007F30AE" w:rsidP="008E53F9">
      <w:pPr>
        <w:pStyle w:val="Titre2"/>
      </w:pPr>
      <w:bookmarkStart w:id="44" w:name="_Toc532179968"/>
      <w:bookmarkStart w:id="45" w:name="_Toc165969652"/>
      <w:bookmarkStart w:id="46" w:name="_Ref308525868"/>
      <w:bookmarkStart w:id="47" w:name="_Toc308526341"/>
      <w:r w:rsidRPr="007F30AE">
        <w:t>Dossier des tests</w:t>
      </w:r>
      <w:bookmarkEnd w:id="44"/>
      <w:bookmarkEnd w:id="45"/>
      <w:bookmarkEnd w:id="46"/>
      <w:bookmarkEnd w:id="47"/>
    </w:p>
    <w:p w14:paraId="1ECF1305" w14:textId="77777777" w:rsidR="007F30AE" w:rsidRPr="00920F4E" w:rsidRDefault="00A3107E" w:rsidP="0015167D">
      <w:pPr>
        <w:pStyle w:val="Informations"/>
        <w:numPr>
          <w:ilvl w:val="5"/>
          <w:numId w:val="22"/>
        </w:numPr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09196862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14:paraId="2EC6289B" w14:textId="77777777" w:rsidR="007F30AE" w:rsidRPr="00920F4E" w:rsidRDefault="00903FEF" w:rsidP="0015167D">
      <w:pPr>
        <w:pStyle w:val="Informations"/>
        <w:numPr>
          <w:ilvl w:val="6"/>
          <w:numId w:val="22"/>
        </w:numPr>
      </w:pPr>
      <w:r w:rsidRPr="00920F4E">
        <w:t>raison, décisions, etc.</w:t>
      </w:r>
    </w:p>
    <w:p w14:paraId="03109436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>Liste des bugs répertoriés avec la date de découverte et leur état:</w:t>
      </w:r>
    </w:p>
    <w:p w14:paraId="2E127D30" w14:textId="77777777" w:rsidR="007F30AE" w:rsidRPr="00920F4E" w:rsidRDefault="007F30AE" w:rsidP="0015167D">
      <w:pPr>
        <w:pStyle w:val="Informations"/>
        <w:numPr>
          <w:ilvl w:val="6"/>
          <w:numId w:val="22"/>
        </w:numPr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14:paraId="16595C4E" w14:textId="77777777" w:rsidR="007F30AE" w:rsidRPr="007F30AE" w:rsidRDefault="007F30AE" w:rsidP="008E53F9">
      <w:pPr>
        <w:pStyle w:val="Titre1"/>
      </w:pPr>
      <w:bookmarkStart w:id="48" w:name="_Toc165969653"/>
      <w:bookmarkStart w:id="49" w:name="_Toc308526342"/>
      <w:r w:rsidRPr="007F30AE">
        <w:t>Conclusion</w:t>
      </w:r>
      <w:bookmarkEnd w:id="48"/>
      <w:bookmarkEnd w:id="49"/>
    </w:p>
    <w:p w14:paraId="7D36D9D9" w14:textId="77777777" w:rsidR="007F30AE" w:rsidRPr="00152A26" w:rsidRDefault="007F30AE" w:rsidP="008E53F9">
      <w:pPr>
        <w:pStyle w:val="Titre2"/>
      </w:pPr>
      <w:bookmarkStart w:id="50" w:name="_Toc165969654"/>
      <w:bookmarkStart w:id="51" w:name="_Toc308526343"/>
      <w:r w:rsidRPr="00152A26">
        <w:t xml:space="preserve">Bilan des </w:t>
      </w:r>
      <w:bookmarkEnd w:id="50"/>
      <w:r w:rsidR="008E53F9">
        <w:t>fonctionnalités demandées</w:t>
      </w:r>
      <w:bookmarkEnd w:id="51"/>
    </w:p>
    <w:p w14:paraId="3C505EE8" w14:textId="77777777" w:rsidR="00505421" w:rsidRPr="00920F4E" w:rsidRDefault="005328B0" w:rsidP="0015167D">
      <w:pPr>
        <w:pStyle w:val="Informations"/>
        <w:numPr>
          <w:ilvl w:val="5"/>
          <w:numId w:val="23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7255B488" w14:textId="77777777" w:rsidR="007F30AE" w:rsidRPr="00920F4E" w:rsidRDefault="009D480B" w:rsidP="0015167D">
      <w:pPr>
        <w:pStyle w:val="Informations"/>
        <w:numPr>
          <w:ilvl w:val="5"/>
          <w:numId w:val="23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5CFBC5D5" w14:textId="77777777" w:rsidR="007F30AE" w:rsidRPr="007F30AE" w:rsidRDefault="007F30AE" w:rsidP="008E53F9">
      <w:pPr>
        <w:pStyle w:val="Titre2"/>
      </w:pPr>
      <w:bookmarkStart w:id="52" w:name="_Toc165969655"/>
      <w:bookmarkStart w:id="53" w:name="_Toc308526344"/>
      <w:r w:rsidRPr="007F30AE">
        <w:t>Bilan de la planification</w:t>
      </w:r>
      <w:bookmarkEnd w:id="52"/>
      <w:bookmarkEnd w:id="53"/>
    </w:p>
    <w:p w14:paraId="41E1631B" w14:textId="77777777" w:rsidR="007F30AE" w:rsidRP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 entre les planifications initiales et détaillées avec le journal de travail.</w:t>
      </w:r>
    </w:p>
    <w:p w14:paraId="7EA3DDC5" w14:textId="77777777" w:rsidR="007F30AE" w:rsidRPr="007F30AE" w:rsidRDefault="007F30AE" w:rsidP="008E53F9">
      <w:pPr>
        <w:pStyle w:val="Titre2"/>
      </w:pPr>
      <w:bookmarkStart w:id="54" w:name="_Toc165969656"/>
      <w:bookmarkStart w:id="55" w:name="_Toc308526345"/>
      <w:r w:rsidRPr="007F30AE">
        <w:t>Bilan personnel</w:t>
      </w:r>
      <w:bookmarkEnd w:id="54"/>
      <w:bookmarkEnd w:id="55"/>
    </w:p>
    <w:p w14:paraId="6F7FBC09" w14:textId="77777777" w:rsidR="00920F4E" w:rsidRDefault="007F30AE" w:rsidP="0015167D">
      <w:pPr>
        <w:pStyle w:val="Informations"/>
        <w:numPr>
          <w:ilvl w:val="5"/>
          <w:numId w:val="24"/>
        </w:numPr>
      </w:pPr>
      <w:r w:rsidRPr="00920F4E">
        <w:t>Si c’était à refaire</w:t>
      </w:r>
      <w:r w:rsidR="00A3107E" w:rsidRPr="00920F4E">
        <w:t>:</w:t>
      </w:r>
    </w:p>
    <w:p w14:paraId="125D8DA6" w14:textId="77777777" w:rsid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2A0FCDD5" w14:textId="77777777" w:rsidR="007F30AE" w:rsidRP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3B582485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Qu’est que ce projet m’a appris ?</w:t>
      </w:r>
    </w:p>
    <w:p w14:paraId="3F7DC860" w14:textId="77777777" w:rsidR="004206A2" w:rsidRPr="00920F4E" w:rsidRDefault="004206A2" w:rsidP="0015167D">
      <w:pPr>
        <w:pStyle w:val="Informations"/>
        <w:numPr>
          <w:ilvl w:val="5"/>
          <w:numId w:val="24"/>
        </w:numPr>
      </w:pPr>
      <w:r w:rsidRPr="00920F4E">
        <w:t>Suite à donner, améliorations souhaitables, …</w:t>
      </w:r>
    </w:p>
    <w:p w14:paraId="577CDE58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Remerciements, signature, etc.</w:t>
      </w:r>
    </w:p>
    <w:p w14:paraId="6C6ABD25" w14:textId="77777777" w:rsidR="007F30AE" w:rsidRPr="007F30AE" w:rsidRDefault="007F30AE" w:rsidP="008E53F9">
      <w:pPr>
        <w:pStyle w:val="Titre1"/>
      </w:pPr>
      <w:bookmarkStart w:id="56" w:name="_Toc532179971"/>
      <w:bookmarkStart w:id="57" w:name="_Toc165969657"/>
      <w:bookmarkStart w:id="58" w:name="_Toc308526346"/>
      <w:r w:rsidRPr="007F30AE">
        <w:lastRenderedPageBreak/>
        <w:t>Divers</w:t>
      </w:r>
      <w:bookmarkEnd w:id="56"/>
      <w:bookmarkEnd w:id="57"/>
      <w:bookmarkEnd w:id="58"/>
    </w:p>
    <w:p w14:paraId="55E712DA" w14:textId="77777777" w:rsidR="007F30AE" w:rsidRPr="007F30AE" w:rsidRDefault="007F30AE" w:rsidP="008E53F9">
      <w:pPr>
        <w:pStyle w:val="Titre2"/>
      </w:pPr>
      <w:bookmarkStart w:id="59" w:name="_Toc532179972"/>
      <w:bookmarkStart w:id="60" w:name="_Toc165969658"/>
      <w:bookmarkStart w:id="61" w:name="_Toc308526347"/>
      <w:r w:rsidRPr="007F30AE">
        <w:t>Journal de travail</w:t>
      </w:r>
      <w:bookmarkEnd w:id="59"/>
      <w:bookmarkEnd w:id="60"/>
      <w:bookmarkEnd w:id="61"/>
    </w:p>
    <w:p w14:paraId="1CCB09F1" w14:textId="77777777" w:rsidR="007F30AE" w:rsidRPr="00920F4E" w:rsidRDefault="007F30AE" w:rsidP="0015167D">
      <w:pPr>
        <w:pStyle w:val="Informations"/>
        <w:numPr>
          <w:ilvl w:val="5"/>
          <w:numId w:val="25"/>
        </w:numPr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14:paraId="344926BD" w14:textId="77777777" w:rsidR="007F30AE" w:rsidRPr="007F30AE" w:rsidRDefault="00A3107E" w:rsidP="008E53F9">
      <w:pPr>
        <w:pStyle w:val="Titre2"/>
      </w:pPr>
      <w:bookmarkStart w:id="62" w:name="_Toc308526348"/>
      <w:r>
        <w:t>Bibliographie</w:t>
      </w:r>
      <w:bookmarkEnd w:id="62"/>
    </w:p>
    <w:p w14:paraId="755FDF5F" w14:textId="77777777" w:rsidR="007F30AE" w:rsidRPr="00920F4E" w:rsidRDefault="00A3107E" w:rsidP="0015167D">
      <w:pPr>
        <w:pStyle w:val="Informations"/>
        <w:numPr>
          <w:ilvl w:val="5"/>
          <w:numId w:val="25"/>
        </w:numPr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14:paraId="7A0940FC" w14:textId="77777777" w:rsidR="00903FEF" w:rsidRPr="007F30AE" w:rsidRDefault="00903FEF" w:rsidP="008E53F9">
      <w:pPr>
        <w:pStyle w:val="Titre2"/>
      </w:pPr>
      <w:bookmarkStart w:id="63" w:name="_Toc308526349"/>
      <w:r>
        <w:t>Webographie</w:t>
      </w:r>
      <w:bookmarkEnd w:id="63"/>
    </w:p>
    <w:p w14:paraId="500EFEF4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Références des sites Internet consultés durant le projet.</w:t>
      </w:r>
    </w:p>
    <w:p w14:paraId="6A57B6C5" w14:textId="77777777" w:rsidR="00903FEF" w:rsidRPr="007F30AE" w:rsidRDefault="00903FEF" w:rsidP="008E53F9">
      <w:pPr>
        <w:pStyle w:val="Titre1"/>
      </w:pPr>
      <w:bookmarkStart w:id="64" w:name="_Toc308526350"/>
      <w:r>
        <w:t>Annexes</w:t>
      </w:r>
      <w:bookmarkEnd w:id="64"/>
    </w:p>
    <w:p w14:paraId="420BA57E" w14:textId="77777777" w:rsidR="00903FEF" w:rsidRPr="00920F4E" w:rsidRDefault="00B64C66" w:rsidP="0015167D">
      <w:pPr>
        <w:pStyle w:val="Informations"/>
        <w:numPr>
          <w:ilvl w:val="5"/>
          <w:numId w:val="25"/>
        </w:numPr>
      </w:pPr>
      <w:r w:rsidRPr="00920F4E">
        <w:t>Listing du code source (partiel ou, plus rarement complet)</w:t>
      </w:r>
    </w:p>
    <w:p w14:paraId="53D8AB43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3A2F1709" w14:textId="77777777" w:rsidR="00903FEF" w:rsidRPr="00920F4E" w:rsidRDefault="00ED6F46" w:rsidP="0015167D">
      <w:pPr>
        <w:pStyle w:val="Informations"/>
        <w:numPr>
          <w:ilvl w:val="5"/>
          <w:numId w:val="25"/>
        </w:numPr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3B938B1D" w14:textId="77777777" w:rsidR="007F30AE" w:rsidRPr="00920F4E" w:rsidRDefault="00903FEF" w:rsidP="0015167D">
      <w:pPr>
        <w:pStyle w:val="Informations"/>
        <w:numPr>
          <w:ilvl w:val="5"/>
          <w:numId w:val="25"/>
        </w:numPr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10"/>
      <w:footerReference w:type="default" r:id="rId11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284CF" w14:textId="77777777" w:rsidR="00A436FD" w:rsidRDefault="00A436FD">
      <w:r>
        <w:separator/>
      </w:r>
    </w:p>
  </w:endnote>
  <w:endnote w:type="continuationSeparator" w:id="0">
    <w:p w14:paraId="00AD6DA7" w14:textId="77777777" w:rsidR="00A436FD" w:rsidRDefault="00A43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6"/>
      <w:gridCol w:w="2608"/>
      <w:gridCol w:w="3026"/>
    </w:tblGrid>
    <w:tr w:rsidR="00AA4393" w:rsidRPr="00000197" w14:paraId="125F5485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2C5425EA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8F10CF" w:rsidRPr="008F10CF">
              <w:rPr>
                <w:rFonts w:cs="Arial"/>
                <w:noProof/>
                <w:szCs w:val="16"/>
              </w:rPr>
              <w:t>Romain Pierre</w:t>
            </w:r>
            <w:r w:rsidR="008F10CF">
              <w:rPr>
                <w:noProof/>
              </w:rPr>
              <w:t xml:space="preserve"> Marie Denis</w:t>
            </w:r>
          </w:fldSimple>
        </w:p>
        <w:p w14:paraId="333F5DF2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2103E1E3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2CFD7431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8F10CF">
            <w:rPr>
              <w:rFonts w:cs="Arial"/>
              <w:noProof/>
              <w:szCs w:val="16"/>
            </w:rPr>
            <w:t>28.08.2024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7EB756CB" w14:textId="77777777" w:rsidTr="00E52B61">
      <w:trPr>
        <w:jc w:val="center"/>
      </w:trPr>
      <w:tc>
        <w:tcPr>
          <w:tcW w:w="3510" w:type="dxa"/>
          <w:vAlign w:val="center"/>
        </w:tcPr>
        <w:p w14:paraId="6E3A2830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4824AA48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41A554E9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8F10CF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04893CA0" w14:textId="77777777" w:rsidTr="00E52B61">
      <w:trPr>
        <w:jc w:val="center"/>
      </w:trPr>
      <w:tc>
        <w:tcPr>
          <w:tcW w:w="3510" w:type="dxa"/>
          <w:vAlign w:val="center"/>
        </w:tcPr>
        <w:p w14:paraId="5A899604" w14:textId="77777777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8F10CF" w:rsidRPr="008F10CF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8F10CF">
            <w:rPr>
              <w:rFonts w:cs="Arial"/>
              <w:noProof/>
              <w:szCs w:val="16"/>
            </w:rPr>
            <w:t>00.00.0000 00:00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6B4D036C" w14:textId="77777777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8F10CF" w:rsidRPr="008F10CF">
              <w:rPr>
                <w:rFonts w:cs="Arial"/>
                <w:noProof/>
                <w:szCs w:val="16"/>
              </w:rPr>
              <w:t>Document1</w:t>
            </w:r>
          </w:fldSimple>
        </w:p>
      </w:tc>
    </w:tr>
  </w:tbl>
  <w:p w14:paraId="1FE7794E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08F2F" w14:textId="77777777" w:rsidR="00A436FD" w:rsidRDefault="00A436FD">
      <w:r>
        <w:separator/>
      </w:r>
    </w:p>
  </w:footnote>
  <w:footnote w:type="continuationSeparator" w:id="0">
    <w:p w14:paraId="5FFF126D" w14:textId="77777777" w:rsidR="00A436FD" w:rsidRDefault="00A436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47CAA116" w14:textId="77777777">
      <w:trPr>
        <w:trHeight w:val="536"/>
        <w:jc w:val="center"/>
      </w:trPr>
      <w:tc>
        <w:tcPr>
          <w:tcW w:w="2445" w:type="dxa"/>
          <w:vAlign w:val="center"/>
        </w:tcPr>
        <w:p w14:paraId="27D3C5FC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025F2686" w14:textId="77777777" w:rsidR="00AA4393" w:rsidRPr="00B4738A" w:rsidRDefault="00AA4393" w:rsidP="00B4738A"/>
      </w:tc>
      <w:tc>
        <w:tcPr>
          <w:tcW w:w="2283" w:type="dxa"/>
          <w:vAlign w:val="center"/>
        </w:tcPr>
        <w:p w14:paraId="17558B38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316FAACC" wp14:editId="23F82DF3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392AD3F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12pt;height:12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1A66249"/>
    <w:multiLevelType w:val="hybridMultilevel"/>
    <w:tmpl w:val="B6601E30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8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1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2CA56D1B"/>
    <w:multiLevelType w:val="hybridMultilevel"/>
    <w:tmpl w:val="D32003B2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9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412239935">
    <w:abstractNumId w:val="12"/>
  </w:num>
  <w:num w:numId="2" w16cid:durableId="95909496">
    <w:abstractNumId w:val="19"/>
  </w:num>
  <w:num w:numId="3" w16cid:durableId="164320340">
    <w:abstractNumId w:val="16"/>
  </w:num>
  <w:num w:numId="4" w16cid:durableId="927351132">
    <w:abstractNumId w:val="36"/>
  </w:num>
  <w:num w:numId="5" w16cid:durableId="467480870">
    <w:abstractNumId w:val="36"/>
  </w:num>
  <w:num w:numId="6" w16cid:durableId="745491797">
    <w:abstractNumId w:val="16"/>
  </w:num>
  <w:num w:numId="7" w16cid:durableId="156462481">
    <w:abstractNumId w:val="16"/>
  </w:num>
  <w:num w:numId="8" w16cid:durableId="1460607143">
    <w:abstractNumId w:val="16"/>
  </w:num>
  <w:num w:numId="9" w16cid:durableId="1965312610">
    <w:abstractNumId w:val="16"/>
  </w:num>
  <w:num w:numId="10" w16cid:durableId="1004866774">
    <w:abstractNumId w:val="36"/>
  </w:num>
  <w:num w:numId="11" w16cid:durableId="102963837">
    <w:abstractNumId w:val="16"/>
  </w:num>
  <w:num w:numId="12" w16cid:durableId="2026009955">
    <w:abstractNumId w:val="23"/>
  </w:num>
  <w:num w:numId="13" w16cid:durableId="902569029">
    <w:abstractNumId w:val="21"/>
  </w:num>
  <w:num w:numId="14" w16cid:durableId="1126848221">
    <w:abstractNumId w:val="20"/>
  </w:num>
  <w:num w:numId="15" w16cid:durableId="971715623">
    <w:abstractNumId w:val="17"/>
  </w:num>
  <w:num w:numId="16" w16cid:durableId="914239274">
    <w:abstractNumId w:val="33"/>
  </w:num>
  <w:num w:numId="17" w16cid:durableId="82724791">
    <w:abstractNumId w:val="28"/>
  </w:num>
  <w:num w:numId="18" w16cid:durableId="1290818521">
    <w:abstractNumId w:val="41"/>
  </w:num>
  <w:num w:numId="19" w16cid:durableId="1821922655">
    <w:abstractNumId w:val="39"/>
  </w:num>
  <w:num w:numId="20" w16cid:durableId="601035524">
    <w:abstractNumId w:val="10"/>
  </w:num>
  <w:num w:numId="21" w16cid:durableId="1978293810">
    <w:abstractNumId w:val="37"/>
  </w:num>
  <w:num w:numId="22" w16cid:durableId="1468284308">
    <w:abstractNumId w:val="27"/>
  </w:num>
  <w:num w:numId="23" w16cid:durableId="1556627186">
    <w:abstractNumId w:val="25"/>
  </w:num>
  <w:num w:numId="24" w16cid:durableId="1360396690">
    <w:abstractNumId w:val="14"/>
  </w:num>
  <w:num w:numId="25" w16cid:durableId="520900290">
    <w:abstractNumId w:val="18"/>
  </w:num>
  <w:num w:numId="26" w16cid:durableId="440808756">
    <w:abstractNumId w:val="13"/>
  </w:num>
  <w:num w:numId="27" w16cid:durableId="1343236494">
    <w:abstractNumId w:val="32"/>
  </w:num>
  <w:num w:numId="28" w16cid:durableId="1414624774">
    <w:abstractNumId w:val="35"/>
  </w:num>
  <w:num w:numId="29" w16cid:durableId="90973453">
    <w:abstractNumId w:val="30"/>
  </w:num>
  <w:num w:numId="30" w16cid:durableId="942154285">
    <w:abstractNumId w:val="31"/>
  </w:num>
  <w:num w:numId="31" w16cid:durableId="732973148">
    <w:abstractNumId w:val="38"/>
  </w:num>
  <w:num w:numId="32" w16cid:durableId="1576164918">
    <w:abstractNumId w:val="8"/>
  </w:num>
  <w:num w:numId="33" w16cid:durableId="1843858612">
    <w:abstractNumId w:val="3"/>
  </w:num>
  <w:num w:numId="34" w16cid:durableId="81418671">
    <w:abstractNumId w:val="2"/>
  </w:num>
  <w:num w:numId="35" w16cid:durableId="634606055">
    <w:abstractNumId w:val="1"/>
  </w:num>
  <w:num w:numId="36" w16cid:durableId="796485518">
    <w:abstractNumId w:val="0"/>
  </w:num>
  <w:num w:numId="37" w16cid:durableId="313917931">
    <w:abstractNumId w:val="9"/>
  </w:num>
  <w:num w:numId="38" w16cid:durableId="173805505">
    <w:abstractNumId w:val="7"/>
  </w:num>
  <w:num w:numId="39" w16cid:durableId="188181854">
    <w:abstractNumId w:val="6"/>
  </w:num>
  <w:num w:numId="40" w16cid:durableId="1998873685">
    <w:abstractNumId w:val="5"/>
  </w:num>
  <w:num w:numId="41" w16cid:durableId="1098409885">
    <w:abstractNumId w:val="4"/>
  </w:num>
  <w:num w:numId="42" w16cid:durableId="158347558">
    <w:abstractNumId w:val="29"/>
  </w:num>
  <w:num w:numId="43" w16cid:durableId="667515135">
    <w:abstractNumId w:val="26"/>
  </w:num>
  <w:num w:numId="44" w16cid:durableId="1291086354">
    <w:abstractNumId w:val="40"/>
  </w:num>
  <w:num w:numId="45" w16cid:durableId="558826205">
    <w:abstractNumId w:val="15"/>
  </w:num>
  <w:num w:numId="46" w16cid:durableId="1850559890">
    <w:abstractNumId w:val="24"/>
  </w:num>
  <w:num w:numId="47" w16cid:durableId="1569613304">
    <w:abstractNumId w:val="34"/>
  </w:num>
  <w:num w:numId="48" w16cid:durableId="11346396">
    <w:abstractNumId w:val="22"/>
  </w:num>
  <w:num w:numId="49" w16cid:durableId="659774743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0CF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44DA"/>
    <w:rsid w:val="002770F3"/>
    <w:rsid w:val="002951BD"/>
    <w:rsid w:val="00297E2A"/>
    <w:rsid w:val="002B6893"/>
    <w:rsid w:val="002C6634"/>
    <w:rsid w:val="002D7D46"/>
    <w:rsid w:val="002F038B"/>
    <w:rsid w:val="00310160"/>
    <w:rsid w:val="0031563E"/>
    <w:rsid w:val="0034172E"/>
    <w:rsid w:val="0037071E"/>
    <w:rsid w:val="003B1694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82A0A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B27EF"/>
    <w:rsid w:val="005D3BB1"/>
    <w:rsid w:val="005E6192"/>
    <w:rsid w:val="005E6B56"/>
    <w:rsid w:val="00615583"/>
    <w:rsid w:val="00645760"/>
    <w:rsid w:val="00656974"/>
    <w:rsid w:val="006902A9"/>
    <w:rsid w:val="006966D0"/>
    <w:rsid w:val="006A0954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83619"/>
    <w:rsid w:val="00891718"/>
    <w:rsid w:val="008A464B"/>
    <w:rsid w:val="008C40C0"/>
    <w:rsid w:val="008D55CF"/>
    <w:rsid w:val="008E05FB"/>
    <w:rsid w:val="008E13F2"/>
    <w:rsid w:val="008E53F9"/>
    <w:rsid w:val="008F10CF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B7EE6"/>
    <w:rsid w:val="009D1A69"/>
    <w:rsid w:val="009D480B"/>
    <w:rsid w:val="009F75DD"/>
    <w:rsid w:val="00A3107E"/>
    <w:rsid w:val="00A436FD"/>
    <w:rsid w:val="00A460B7"/>
    <w:rsid w:val="00A65F0B"/>
    <w:rsid w:val="00A706B7"/>
    <w:rsid w:val="00AA4393"/>
    <w:rsid w:val="00AB1CA6"/>
    <w:rsid w:val="00AC3FA7"/>
    <w:rsid w:val="00AE282D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8697D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4EA07AA"/>
  <w15:docId w15:val="{A1B27496-19EC-4319-B0DA-12F520B8A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semiHidden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semiHidden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Accentuation">
    <w:name w:val="Emphasis"/>
    <w:basedOn w:val="Policepardfaut"/>
    <w:qFormat/>
    <w:rsid w:val="008F10CF"/>
    <w:rPr>
      <w:i/>
      <w:iCs/>
    </w:rPr>
  </w:style>
  <w:style w:type="paragraph" w:styleId="Paragraphedeliste">
    <w:name w:val="List Paragraph"/>
    <w:basedOn w:val="Normal"/>
    <w:uiPriority w:val="34"/>
    <w:qFormat/>
    <w:rsid w:val="00883619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8836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tml.icescrum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s04egl\OneDrive%20-%20Education%20Vaud\SSD\24-25\Projets\UX%20POO%20DB\RomainDenis-106-320-322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RomainDenis-106-320-322</Template>
  <TotalTime>10</TotalTime>
  <Pages>6</Pages>
  <Words>1522</Words>
  <Characters>8371</Characters>
  <Application>Microsoft Office Word</Application>
  <DocSecurity>0</DocSecurity>
  <Lines>69</Lines>
  <Paragraphs>19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35</vt:i4>
      </vt:variant>
    </vt:vector>
  </HeadingPairs>
  <TitlesOfParts>
    <vt:vector size="36" baseType="lpstr">
      <vt:lpstr>Rapport de projet</vt:lpstr>
      <vt:lpstr>Spécifications</vt:lpstr>
      <vt:lpstr>    Titre</vt:lpstr>
      <vt:lpstr>    Description</vt:lpstr>
      <vt:lpstr>    Matériel et logiciels à disposition</vt:lpstr>
      <vt:lpstr>    Prérequis</vt:lpstr>
      <vt:lpstr>    Cahier des charges</vt:lpstr>
      <vt:lpstr>        Objectifs et portée du projet (objectifs SMART)</vt:lpstr>
      <vt:lpstr>        Fonctionnalités requises (du point de vue de l’utilisateur)</vt:lpstr>
      <vt:lpstr>        Caractéristiques des utilisateurs et impacts</vt:lpstr>
      <vt:lpstr>        Contraintes</vt:lpstr>
      <vt:lpstr>        Travail à réaliser par l'apprenti</vt:lpstr>
      <vt:lpstr>        Si le temps le permet …</vt:lpstr>
      <vt:lpstr>        Méthodes de validation des solutions</vt:lpstr>
      <vt:lpstr>    Les points suivants seront évalués</vt:lpstr>
      <vt:lpstr>    Validation et conditions de réussite</vt:lpstr>
      <vt:lpstr>Planification Initiale</vt:lpstr>
      <vt:lpstr>Analyse</vt:lpstr>
      <vt:lpstr>    Opportunités</vt:lpstr>
      <vt:lpstr>    Document d’analyse et conception</vt:lpstr>
      <vt:lpstr>    Conception des tests</vt:lpstr>
      <vt:lpstr>    Planification détaillée</vt:lpstr>
      <vt:lpstr>Réalisation</vt:lpstr>
      <vt:lpstr>    Dossier de Réalisation</vt:lpstr>
      <vt:lpstr>    Modifications</vt:lpstr>
      <vt:lpstr>Tests</vt:lpstr>
      <vt:lpstr>    Dossier des tests</vt:lpstr>
      <vt:lpstr>Conclusion</vt:lpstr>
      <vt:lpstr>    Bilan des fonctionnalités demandées</vt:lpstr>
      <vt:lpstr>    Bilan de la planification</vt:lpstr>
      <vt:lpstr>    Bilan personnel</vt:lpstr>
      <vt:lpstr>Divers</vt:lpstr>
      <vt:lpstr>    Journal de travail de chaque participant</vt:lpstr>
      <vt:lpstr>    Bibliographie</vt:lpstr>
      <vt:lpstr>    Webographie</vt:lpstr>
      <vt:lpstr>Annexes</vt:lpstr>
    </vt:vector>
  </TitlesOfParts>
  <Company>ETML</Company>
  <LinksUpToDate>false</LinksUpToDate>
  <CharactersWithSpaces>9874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Romain Pierre Marie Denis</dc:creator>
  <cp:lastModifiedBy>Romain Pierre Marie Denis</cp:lastModifiedBy>
  <cp:revision>11</cp:revision>
  <cp:lastPrinted>2009-09-04T13:21:00Z</cp:lastPrinted>
  <dcterms:created xsi:type="dcterms:W3CDTF">2024-08-28T08:06:00Z</dcterms:created>
  <dcterms:modified xsi:type="dcterms:W3CDTF">2024-08-28T08:16:00Z</dcterms:modified>
</cp:coreProperties>
</file>